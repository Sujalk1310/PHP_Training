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Y="-720"/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14:paraId="6703178F" w14:textId="77777777" w:rsidTr="000C7EBC">
        <w:trPr>
          <w:trHeight w:val="4410"/>
        </w:trPr>
        <w:tc>
          <w:tcPr>
            <w:tcW w:w="3600" w:type="dxa"/>
            <w:vAlign w:val="bottom"/>
          </w:tcPr>
          <w:p w14:paraId="3364D66E" w14:textId="77777777" w:rsidR="001B2ABD" w:rsidRDefault="001B2ABD" w:rsidP="000C7EBC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C24985E" wp14:editId="151BD218">
                      <wp:extent cx="2122805" cy="2122805"/>
                      <wp:effectExtent l="19050" t="19050" r="29845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2725F24" id="Oval 2" o:spid="_x0000_s1026" alt="Title: Professional Headshot of Man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XaW5kb3dzIFBob3RvIEVkaXRvciAxMC4wLjEwMDExLjE2Mzg0AFdpbmRv&#10;d3MgUGhvdG8gRWRpdG9yIDEwLjAuMTAwMTEuMTYzODQAMjAyMToxMToxMyAyMDoyNTozMQAABpAD&#10;AAIAAAAUAAARHJAEAAIAAAAUAAARMJKRAAIAAAADMDAAAJKSAAIAAAADMDAAAKABAAMAAAABAAEA&#10;AOocAAcAAAgMAAAJEAAAAAA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Dw/eHBhY2tldCBlbmQ9J3cnPz7/2wBDAAMCAgMCAgMD&#10;AwMEAwMEBQgFBQQEBQoHBwYIDAoMDAsKCwsNDhIQDQ4RDgsLEBYQERMUFRUVDA8XGBYUGBIUFRT/&#10;2wBDAQMEBAUEBQkFBQkUDQsNFBQUFBQUFBQUFBQUFBQUFBQUFBQUFBQUFBQUFBQUFBQUFBQUFBQU&#10;FBQUFBQUFBQUFBT/wAARCARKBE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" strokecolor="#94b6d2 [3204]" strokeweight="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3E83026B" w14:textId="77777777" w:rsidR="001B2ABD" w:rsidRDefault="001B2ABD" w:rsidP="000C7EBC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14:paraId="43008F26" w14:textId="5FA6C25A" w:rsidR="001B2ABD" w:rsidRDefault="000C7EBC" w:rsidP="000C7EBC">
            <w:pPr>
              <w:pStyle w:val="Title"/>
            </w:pPr>
            <w:r>
              <w:t>Sujal</w:t>
            </w:r>
          </w:p>
          <w:p w14:paraId="4C6BDFBE" w14:textId="38FFB4B8" w:rsidR="000C7EBC" w:rsidRPr="000C7EBC" w:rsidRDefault="000C7EBC" w:rsidP="000C7EBC">
            <w:pPr>
              <w:rPr>
                <w:sz w:val="96"/>
                <w:szCs w:val="96"/>
              </w:rPr>
            </w:pPr>
            <w:r>
              <w:rPr>
                <w:sz w:val="96"/>
                <w:szCs w:val="96"/>
              </w:rPr>
              <w:t>Kulshrestha</w:t>
            </w:r>
          </w:p>
          <w:p w14:paraId="07807B33" w14:textId="789B83A7" w:rsidR="001B2ABD" w:rsidRDefault="000C7EBC" w:rsidP="000C7EBC">
            <w:pPr>
              <w:pStyle w:val="Subtitle"/>
            </w:pPr>
            <w:r>
              <w:rPr>
                <w:spacing w:val="0"/>
                <w:w w:val="100"/>
              </w:rPr>
              <w:t>Section :- P (P2)     Roll No :- 47</w:t>
            </w:r>
          </w:p>
        </w:tc>
      </w:tr>
      <w:tr w:rsidR="001B2ABD" w14:paraId="3F80AAA2" w14:textId="77777777" w:rsidTr="000C7EBC">
        <w:tc>
          <w:tcPr>
            <w:tcW w:w="3600" w:type="dxa"/>
          </w:tcPr>
          <w:p w14:paraId="23F4869F" w14:textId="3851B83D" w:rsidR="000C7EBC" w:rsidRDefault="000C7EBC" w:rsidP="000C7EBC">
            <w:pPr>
              <w:pStyle w:val="Heading3"/>
            </w:pPr>
            <w:r>
              <w:t>POints Cleared</w:t>
            </w:r>
          </w:p>
          <w:p w14:paraId="3215BFF9" w14:textId="11897441" w:rsidR="000C7EBC" w:rsidRPr="005A35A7" w:rsidRDefault="000C7EBC" w:rsidP="000C7EBC">
            <w:pPr>
              <w:pStyle w:val="ListParagraph"/>
              <w:numPr>
                <w:ilvl w:val="0"/>
                <w:numId w:val="2"/>
              </w:numPr>
              <w:rPr>
                <w:sz w:val="22"/>
              </w:rPr>
            </w:pPr>
            <w:r w:rsidRPr="005A35A7">
              <w:rPr>
                <w:rFonts w:cstheme="minorHAnsi"/>
                <w:sz w:val="22"/>
              </w:rPr>
              <w:t>Develop a registration form using at least 10 fields and a submit button.</w:t>
            </w:r>
          </w:p>
          <w:p w14:paraId="613DA1AD" w14:textId="18F26AB7" w:rsidR="000C7EBC" w:rsidRPr="005A35A7" w:rsidRDefault="000C7EBC" w:rsidP="000C7EBC">
            <w:pPr>
              <w:pStyle w:val="ListParagraph"/>
              <w:numPr>
                <w:ilvl w:val="0"/>
                <w:numId w:val="2"/>
              </w:numPr>
              <w:rPr>
                <w:sz w:val="22"/>
              </w:rPr>
            </w:pPr>
            <w:r w:rsidRPr="005A35A7">
              <w:rPr>
                <w:rFonts w:cstheme="minorHAnsi"/>
                <w:sz w:val="22"/>
              </w:rPr>
              <w:t>All fields are mandatory</w:t>
            </w:r>
            <w:r w:rsidRPr="005A35A7">
              <w:rPr>
                <w:rFonts w:cstheme="minorHAnsi"/>
                <w:sz w:val="22"/>
              </w:rPr>
              <w:t>.</w:t>
            </w:r>
          </w:p>
          <w:p w14:paraId="0A8EA8B4" w14:textId="26F4B5BD" w:rsidR="000C7EBC" w:rsidRPr="005A35A7" w:rsidRDefault="000C7EBC" w:rsidP="000C7EBC">
            <w:pPr>
              <w:pStyle w:val="ListParagraph"/>
              <w:numPr>
                <w:ilvl w:val="0"/>
                <w:numId w:val="2"/>
              </w:numPr>
              <w:rPr>
                <w:sz w:val="22"/>
              </w:rPr>
            </w:pPr>
            <w:r w:rsidRPr="005A35A7">
              <w:rPr>
                <w:rFonts w:cstheme="minorHAnsi"/>
                <w:sz w:val="22"/>
              </w:rPr>
              <w:t>Password and Confirm password must match</w:t>
            </w:r>
            <w:r w:rsidRPr="005A35A7">
              <w:rPr>
                <w:rFonts w:cstheme="minorHAnsi"/>
                <w:sz w:val="22"/>
              </w:rPr>
              <w:t>.</w:t>
            </w:r>
          </w:p>
          <w:p w14:paraId="14ECE389" w14:textId="19D40036" w:rsidR="000C7EBC" w:rsidRPr="005A35A7" w:rsidRDefault="005A35A7" w:rsidP="000C7EBC">
            <w:pPr>
              <w:pStyle w:val="ListParagraph"/>
              <w:numPr>
                <w:ilvl w:val="0"/>
                <w:numId w:val="2"/>
              </w:numPr>
              <w:rPr>
                <w:sz w:val="22"/>
              </w:rPr>
            </w:pPr>
            <w:r w:rsidRPr="005A35A7">
              <w:rPr>
                <w:rFonts w:cstheme="minorHAnsi"/>
                <w:sz w:val="22"/>
              </w:rPr>
              <w:t>Mobile Number must be of exactly 10 digits</w:t>
            </w:r>
            <w:r w:rsidRPr="005A35A7">
              <w:rPr>
                <w:rFonts w:cstheme="minorHAnsi"/>
                <w:sz w:val="22"/>
              </w:rPr>
              <w:t>.</w:t>
            </w:r>
          </w:p>
          <w:p w14:paraId="7518E59D" w14:textId="1551099A" w:rsidR="005A35A7" w:rsidRPr="005A35A7" w:rsidRDefault="005A35A7" w:rsidP="000C7EBC">
            <w:pPr>
              <w:pStyle w:val="ListParagraph"/>
              <w:numPr>
                <w:ilvl w:val="0"/>
                <w:numId w:val="2"/>
              </w:numPr>
              <w:rPr>
                <w:sz w:val="22"/>
              </w:rPr>
            </w:pPr>
            <w:r w:rsidRPr="005A35A7">
              <w:rPr>
                <w:rFonts w:cstheme="minorHAnsi"/>
                <w:sz w:val="22"/>
              </w:rPr>
              <w:t>Email Id must be in regular format</w:t>
            </w:r>
            <w:r w:rsidRPr="005A35A7">
              <w:rPr>
                <w:rFonts w:cstheme="minorHAnsi"/>
                <w:sz w:val="22"/>
              </w:rPr>
              <w:t>.</w:t>
            </w:r>
          </w:p>
          <w:p w14:paraId="60EA24B2" w14:textId="172530D7" w:rsidR="005A35A7" w:rsidRDefault="005A35A7" w:rsidP="005A35A7"/>
          <w:p w14:paraId="08CF616E" w14:textId="77777777" w:rsidR="005A35A7" w:rsidRPr="000C7EBC" w:rsidRDefault="005A35A7" w:rsidP="005A35A7"/>
          <w:p w14:paraId="591D28E5" w14:textId="468BC7DF" w:rsidR="000C7EBC" w:rsidRDefault="005A35A7" w:rsidP="005A35A7">
            <w:pPr>
              <w:pStyle w:val="Heading3"/>
            </w:pPr>
            <w:r>
              <w:t>TAGS LEARNED</w:t>
            </w:r>
          </w:p>
          <w:p w14:paraId="7B7F813D" w14:textId="40F00483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&lt;script&gt; tag</w:t>
            </w:r>
          </w:p>
          <w:p w14:paraId="52E9E397" w14:textId="527E3E1F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&lt;form&gt; tag</w:t>
            </w:r>
          </w:p>
          <w:p w14:paraId="50220733" w14:textId="1AEBD13A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&lt;input&gt; tag</w:t>
            </w:r>
          </w:p>
          <w:p w14:paraId="63C67044" w14:textId="1697F101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&lt;select&gt; tag</w:t>
            </w:r>
          </w:p>
          <w:p w14:paraId="5E055E39" w14:textId="0F200926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&lt;label&gt; tag</w:t>
            </w:r>
          </w:p>
          <w:p w14:paraId="5B0BB60B" w14:textId="6145D90A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&lt;option&gt; tag</w:t>
            </w:r>
          </w:p>
          <w:p w14:paraId="4FA42D33" w14:textId="5B864C5C" w:rsidR="005A35A7" w:rsidRPr="005A35A7" w:rsidRDefault="005A35A7" w:rsidP="005A35A7">
            <w:pPr>
              <w:pStyle w:val="ListParagraph"/>
              <w:numPr>
                <w:ilvl w:val="0"/>
                <w:numId w:val="3"/>
              </w:numPr>
              <w:rPr>
                <w:sz w:val="22"/>
              </w:rPr>
            </w:pPr>
            <w:r w:rsidRPr="005A35A7">
              <w:rPr>
                <w:sz w:val="22"/>
              </w:rPr>
              <w:t>&lt;link&gt; tag</w:t>
            </w:r>
          </w:p>
          <w:p w14:paraId="3D1CA1AE" w14:textId="6A06C5A4" w:rsidR="005A35A7" w:rsidRDefault="005A35A7" w:rsidP="005A35A7">
            <w:pPr>
              <w:rPr>
                <w:sz w:val="24"/>
                <w:szCs w:val="24"/>
              </w:rPr>
            </w:pPr>
          </w:p>
          <w:p w14:paraId="20D92169" w14:textId="44E38426" w:rsidR="005A35A7" w:rsidRDefault="005A35A7" w:rsidP="005A35A7">
            <w:pPr>
              <w:rPr>
                <w:sz w:val="24"/>
                <w:szCs w:val="24"/>
              </w:rPr>
            </w:pPr>
          </w:p>
          <w:p w14:paraId="675178D3" w14:textId="4574D223" w:rsidR="005A35A7" w:rsidRDefault="005A35A7" w:rsidP="005A35A7">
            <w:pPr>
              <w:pStyle w:val="Heading3"/>
            </w:pPr>
            <w:r>
              <w:t>Module Learned</w:t>
            </w:r>
          </w:p>
          <w:p w14:paraId="2DAE6B52" w14:textId="4F01D510" w:rsidR="005A35A7" w:rsidRPr="005A35A7" w:rsidRDefault="005A35A7" w:rsidP="005A35A7">
            <w:pPr>
              <w:pStyle w:val="ListParagraph"/>
              <w:numPr>
                <w:ilvl w:val="0"/>
                <w:numId w:val="4"/>
              </w:numPr>
              <w:rPr>
                <w:sz w:val="22"/>
              </w:rPr>
            </w:pPr>
            <w:r w:rsidRPr="005A35A7">
              <w:rPr>
                <w:sz w:val="22"/>
              </w:rPr>
              <w:t>Implementing JavaScript to HTML</w:t>
            </w:r>
          </w:p>
          <w:p w14:paraId="1457B0FD" w14:textId="62B1F996" w:rsidR="005A35A7" w:rsidRPr="005A35A7" w:rsidRDefault="005A35A7" w:rsidP="005A35A7">
            <w:pPr>
              <w:pStyle w:val="ListParagraph"/>
              <w:numPr>
                <w:ilvl w:val="0"/>
                <w:numId w:val="4"/>
              </w:numPr>
              <w:rPr>
                <w:sz w:val="22"/>
              </w:rPr>
            </w:pPr>
            <w:r w:rsidRPr="005A35A7">
              <w:rPr>
                <w:sz w:val="22"/>
              </w:rPr>
              <w:t>Using .js for external JavaScript file</w:t>
            </w:r>
          </w:p>
          <w:p w14:paraId="60C0D8B1" w14:textId="5D77EE3B" w:rsidR="005A35A7" w:rsidRPr="005A35A7" w:rsidRDefault="005A35A7" w:rsidP="005A35A7">
            <w:pPr>
              <w:pStyle w:val="ListParagraph"/>
              <w:numPr>
                <w:ilvl w:val="0"/>
                <w:numId w:val="4"/>
              </w:numPr>
              <w:rPr>
                <w:sz w:val="22"/>
              </w:rPr>
            </w:pPr>
            <w:r w:rsidRPr="005A35A7">
              <w:rPr>
                <w:sz w:val="22"/>
              </w:rPr>
              <w:t>Many Attribute / Properties of JavaScript</w:t>
            </w:r>
          </w:p>
          <w:p w14:paraId="47F4DE30" w14:textId="1DFB382B" w:rsidR="004D3011" w:rsidRPr="000C7EBC" w:rsidRDefault="004D3011" w:rsidP="000C7EBC"/>
        </w:tc>
        <w:tc>
          <w:tcPr>
            <w:tcW w:w="720" w:type="dxa"/>
          </w:tcPr>
          <w:p w14:paraId="17FCAA29" w14:textId="77777777" w:rsidR="001B2ABD" w:rsidRDefault="001B2ABD" w:rsidP="000C7EBC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p w14:paraId="12C2F8BC" w14:textId="53ED6305" w:rsidR="00036450" w:rsidRDefault="00A1202E" w:rsidP="00A1202E">
            <w:pPr>
              <w:pStyle w:val="Heading2"/>
            </w:pPr>
            <w:r>
              <w:t>Explanation</w:t>
            </w:r>
          </w:p>
          <w:p w14:paraId="54FC8770" w14:textId="18F5CA7F" w:rsidR="00A1202E" w:rsidRPr="00A1202E" w:rsidRDefault="00A1202E" w:rsidP="00A1202E">
            <w:pPr>
              <w:rPr>
                <w:sz w:val="24"/>
                <w:szCs w:val="24"/>
              </w:rPr>
            </w:pPr>
            <w:r w:rsidRPr="00A1202E">
              <w:rPr>
                <w:sz w:val="24"/>
                <w:szCs w:val="24"/>
              </w:rPr>
              <w:t xml:space="preserve">Here, I used a lot of properties and attributes which allow me to introduce validation of data given by user. For this I used JavaScript and CSS for catering the form to its fullest, </w:t>
            </w:r>
            <w:r w:rsidR="00C50E96" w:rsidRPr="00A1202E">
              <w:rPr>
                <w:sz w:val="24"/>
                <w:szCs w:val="24"/>
              </w:rPr>
              <w:t>the</w:t>
            </w:r>
            <w:r w:rsidRPr="00A1202E">
              <w:rPr>
                <w:sz w:val="24"/>
                <w:szCs w:val="24"/>
              </w:rPr>
              <w:t xml:space="preserve"> main theme is of a bank form, a bank named AIC Bank (All Indian Citizen’s Bank) is taken under an example and a new registration form is made for registering new customer.</w:t>
            </w:r>
          </w:p>
          <w:p w14:paraId="7D76DA11" w14:textId="700C6765" w:rsidR="00A1202E" w:rsidRPr="00A1202E" w:rsidRDefault="00A1202E" w:rsidP="00A1202E">
            <w:pPr>
              <w:rPr>
                <w:sz w:val="24"/>
                <w:szCs w:val="24"/>
              </w:rPr>
            </w:pPr>
            <w:r w:rsidRPr="00A1202E">
              <w:rPr>
                <w:sz w:val="24"/>
                <w:szCs w:val="24"/>
              </w:rPr>
              <w:t xml:space="preserve">Many of the CSS properties I used are already mentioned in previous project, </w:t>
            </w:r>
            <w:r w:rsidR="00C50E96" w:rsidRPr="00A1202E">
              <w:rPr>
                <w:sz w:val="24"/>
                <w:szCs w:val="24"/>
              </w:rPr>
              <w:t>so</w:t>
            </w:r>
            <w:r w:rsidRPr="00A1202E">
              <w:rPr>
                <w:sz w:val="24"/>
                <w:szCs w:val="24"/>
              </w:rPr>
              <w:t xml:space="preserve"> now in this project I’m going to introduce some JavaScript properties / attributes.</w:t>
            </w:r>
          </w:p>
          <w:p w14:paraId="75AEB9D9" w14:textId="0F1A8E89" w:rsidR="00A1202E" w:rsidRDefault="00A1202E" w:rsidP="00A1202E">
            <w:pPr>
              <w:rPr>
                <w:sz w:val="24"/>
                <w:szCs w:val="24"/>
              </w:rPr>
            </w:pPr>
            <w:r w:rsidRPr="00A1202E">
              <w:rPr>
                <w:sz w:val="24"/>
                <w:szCs w:val="24"/>
              </w:rPr>
              <w:t>Some of them are :-</w:t>
            </w:r>
          </w:p>
          <w:p w14:paraId="08DAE3D5" w14:textId="18220A59" w:rsidR="00A1202E" w:rsidRDefault="00A1202E" w:rsidP="00A1202E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function name_of_function() {} – This is used to create a calling Function.</w:t>
            </w:r>
          </w:p>
          <w:p w14:paraId="622C77B1" w14:textId="77777777" w:rsidR="00A1202E" w:rsidRDefault="00A1202E" w:rsidP="00A1202E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 variable_name – This is used to determine new variable.</w:t>
            </w:r>
          </w:p>
          <w:p w14:paraId="1C278FA0" w14:textId="77777777" w:rsidR="00A1202E" w:rsidRDefault="00A1202E" w:rsidP="00A1202E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(condition) {} – This is used for conditional statements</w:t>
            </w:r>
          </w:p>
          <w:p w14:paraId="517D53BC" w14:textId="77777777" w:rsidR="00A1202E" w:rsidRDefault="00A1202E" w:rsidP="00A1202E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else {} – This is used when if condition is not satisfied.</w:t>
            </w:r>
          </w:p>
          <w:p w14:paraId="6C5F75AB" w14:textId="77777777" w:rsidR="00C50E96" w:rsidRDefault="00A1202E" w:rsidP="00A1202E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alert (“print statement”) – This is used to push a </w:t>
            </w:r>
            <w:r w:rsidR="00C50E96">
              <w:rPr>
                <w:sz w:val="24"/>
                <w:szCs w:val="24"/>
              </w:rPr>
              <w:t>popup message with Statement.</w:t>
            </w:r>
          </w:p>
          <w:p w14:paraId="6D7F8442" w14:textId="77777777" w:rsidR="00C50E96" w:rsidRDefault="00C50E96" w:rsidP="00A1202E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return value – This returns the value as given.</w:t>
            </w:r>
          </w:p>
          <w:p w14:paraId="745BF70A" w14:textId="4E1B9E9F" w:rsidR="00C50E96" w:rsidRDefault="00C50E96" w:rsidP="00C50E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Some new tags properties / attributes are  :-</w:t>
            </w:r>
          </w:p>
          <w:p w14:paraId="6CF3B326" w14:textId="66151A60" w:rsidR="00A1202E" w:rsidRDefault="00C50E96" w:rsidP="00C50E96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type=”value” – This determine the type of data we are dealing with.</w:t>
            </w:r>
          </w:p>
          <w:p w14:paraId="52A1C9C3" w14:textId="564D0B1D" w:rsidR="00C50E96" w:rsidRDefault="00C50E96" w:rsidP="00C50E96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rel=”stylesheet” – This determine the type of external file we are implementing in html.</w:t>
            </w:r>
          </w:p>
          <w:p w14:paraId="094966F0" w14:textId="3C0D955C" w:rsidR="00C50E96" w:rsidRPr="00C50E96" w:rsidRDefault="00C50E96" w:rsidP="00C50E96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src=”image.png”- This determines the source location of the file.</w:t>
            </w:r>
          </w:p>
          <w:p w14:paraId="5CCCFFDD" w14:textId="01169BA0" w:rsidR="00036450" w:rsidRPr="004D3011" w:rsidRDefault="00036450" w:rsidP="000C7EBC">
            <w:pPr>
              <w:rPr>
                <w:color w:val="FFFFFF" w:themeColor="background1"/>
              </w:rPr>
            </w:pPr>
          </w:p>
        </w:tc>
      </w:tr>
    </w:tbl>
    <w:p w14:paraId="461EF187" w14:textId="1769B29A" w:rsidR="0043117B" w:rsidRDefault="00C50E96" w:rsidP="00C50E96">
      <w:pPr>
        <w:tabs>
          <w:tab w:val="left" w:pos="990"/>
        </w:tabs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HTML INPUT CODE</w:t>
      </w:r>
    </w:p>
    <w:p w14:paraId="18AC648F" w14:textId="1635F658" w:rsidR="00C50E96" w:rsidRDefault="00C50E96" w:rsidP="00C50E96">
      <w:pPr>
        <w:tabs>
          <w:tab w:val="left" w:pos="990"/>
        </w:tabs>
        <w:jc w:val="center"/>
        <w:rPr>
          <w:sz w:val="32"/>
          <w:szCs w:val="32"/>
          <w:u w:val="single"/>
        </w:rPr>
      </w:pPr>
    </w:p>
    <w:p w14:paraId="6A4DDC3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&lt;html&gt;</w:t>
      </w:r>
    </w:p>
    <w:p w14:paraId="480549E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&lt;head&gt;</w:t>
      </w:r>
    </w:p>
    <w:p w14:paraId="0DF1C1D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&lt;title&gt;</w:t>
      </w:r>
    </w:p>
    <w:p w14:paraId="0EA55C0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All India Citizen's Bank Form</w:t>
      </w:r>
    </w:p>
    <w:p w14:paraId="78C817A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&lt;/title&gt;</w:t>
      </w:r>
    </w:p>
    <w:p w14:paraId="2F3FB0A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&lt;script type="text/javascript" src="FormScript.js"&gt;&lt;/script&gt;</w:t>
      </w:r>
    </w:p>
    <w:p w14:paraId="39694BB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&lt;link rel="stylesheet" type="text/css" href="FormTSS.css"&gt;</w:t>
      </w:r>
    </w:p>
    <w:p w14:paraId="1789884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&lt;/head&gt;</w:t>
      </w:r>
    </w:p>
    <w:p w14:paraId="123E413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&lt;body&gt;</w:t>
      </w:r>
    </w:p>
    <w:p w14:paraId="7957EB7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&lt;br/&gt;&lt;br/&gt;</w:t>
      </w:r>
    </w:p>
    <w:p w14:paraId="3CF1E97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&lt;h1&gt;AIC Bank Form&lt;/h1&gt;</w:t>
      </w:r>
    </w:p>
    <w:p w14:paraId="27961F9F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&lt;h2&gt;</w:t>
      </w:r>
    </w:p>
    <w:p w14:paraId="4547E2B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!! Welcome To AIC Bank !!</w:t>
      </w:r>
    </w:p>
    <w:p w14:paraId="71D24D8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&lt;/h2&gt;</w:t>
      </w:r>
    </w:p>
    <w:p w14:paraId="2BF5A20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&lt;table&gt;</w:t>
      </w:r>
    </w:p>
    <w:p w14:paraId="0955491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&lt;caption&gt;</w:t>
      </w:r>
    </w:p>
    <w:p w14:paraId="27E20F29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New Account Details</w:t>
      </w:r>
    </w:p>
    <w:p w14:paraId="266C71E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&lt;/caption&gt;</w:t>
      </w:r>
    </w:p>
    <w:p w14:paraId="2959CAB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&lt;form name = "bankForm" action = "#" method = "post" onsubmit="return validate()"&gt;</w:t>
      </w:r>
    </w:p>
    <w:p w14:paraId="74C2794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63B2F4A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63617C1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Full Name : </w:t>
      </w:r>
    </w:p>
    <w:p w14:paraId="2DE1959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423537B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0EA6801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 = "text" name = "name" required&gt;</w:t>
      </w:r>
    </w:p>
    <w:p w14:paraId="248C65FF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9319C3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3F43974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1F0EF40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1BB39E3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Age : </w:t>
      </w:r>
    </w:p>
    <w:p w14:paraId="54C93AE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46E5C67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77FB006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 = "number" name = "age" required&gt;</w:t>
      </w:r>
    </w:p>
    <w:p w14:paraId="734AFBA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1EA440B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1E5324E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76BBF19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232FD36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Gender : </w:t>
      </w:r>
    </w:p>
    <w:p w14:paraId="7CCDA3A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780D29D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2C0A2E7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type="radio" id="01" name="genderSelect" value="male" checked&gt;</w:t>
      </w:r>
    </w:p>
    <w:p w14:paraId="1DA44DB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&lt;label for="male"&gt;Male&lt;/label&gt;</w:t>
      </w:r>
    </w:p>
    <w:p w14:paraId="4347175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type="radio" id="02" name="genderSelect" value="female"&gt;</w:t>
      </w:r>
    </w:p>
    <w:p w14:paraId="1957299E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&lt;label for="female"&gt;Female&lt;/label&gt;</w:t>
      </w:r>
    </w:p>
    <w:p w14:paraId="3FE4510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505C0C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38C16B7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6F44472F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296BD48E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Category : </w:t>
      </w:r>
    </w:p>
    <w:p w14:paraId="28C6167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5257B22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0959AE5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&lt;select name="casteSelect" id="03" required&gt;</w:t>
      </w:r>
    </w:p>
    <w:p w14:paraId="5081762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    &lt;option disabled selected value&gt;---&lt;/option&gt;</w:t>
      </w:r>
    </w:p>
    <w:p w14:paraId="119F75E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    &lt;option value="general"&gt;General&lt;/option&gt;</w:t>
      </w:r>
    </w:p>
    <w:p w14:paraId="2D7A61A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    &lt;option value="obc"&gt;OBC&lt;/option&gt;</w:t>
      </w:r>
    </w:p>
    <w:p w14:paraId="4B00210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    &lt;option value="sc"&gt;SC&lt;/option&gt;</w:t>
      </w:r>
    </w:p>
    <w:p w14:paraId="5EFEC9B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    &lt;option value="st"&gt;ST&lt;/option&gt;</w:t>
      </w:r>
    </w:p>
    <w:p w14:paraId="6F8DBE6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    &lt;option value="ews"&gt;EWS&lt;/option&gt;</w:t>
      </w:r>
    </w:p>
    <w:p w14:paraId="2BCE93D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&lt;/select&gt;</w:t>
      </w:r>
    </w:p>
    <w:p w14:paraId="2F09927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1D44BB6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70D5D53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5660F89E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Mob. No. :</w:t>
      </w:r>
    </w:p>
    <w:p w14:paraId="612E9F3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549FB8D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0E829CC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 = "tel" name = "mobno" pattern="[0-9]{10}" required&gt;</w:t>
      </w:r>
    </w:p>
    <w:p w14:paraId="43C4FFC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7795DA7F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4AEC2C7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6173255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196CD02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E-mail : </w:t>
      </w:r>
    </w:p>
    <w:p w14:paraId="7E7A359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165EDDE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2E63309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 = "email" name = "email" required&gt;</w:t>
      </w:r>
    </w:p>
    <w:p w14:paraId="2E4C13F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7A7591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2A11266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6EFA80C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1B2C145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Set Username :</w:t>
      </w:r>
    </w:p>
    <w:p w14:paraId="0514F56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1016E87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59E1606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type="text" name = "username" required&gt;</w:t>
      </w:r>
    </w:p>
    <w:p w14:paraId="363CC96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5506664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718E9C0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07051B3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69F15F3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Set Password : </w:t>
      </w:r>
    </w:p>
    <w:p w14:paraId="6BDE020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F0123A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29C1BEC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type="password" name = "password" required&gt;</w:t>
      </w:r>
    </w:p>
    <w:p w14:paraId="08C0642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57CE3AA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1DACEB6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0DCF233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5E85A35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Confirm Password : </w:t>
      </w:r>
    </w:p>
    <w:p w14:paraId="47D7C4E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BA8ACC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50F91B3E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type="password" name = "cpassword" required&gt;</w:t>
      </w:r>
    </w:p>
    <w:p w14:paraId="7F97084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6025046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0725B17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4C15ECD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002C8A7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Account Type : </w:t>
      </w:r>
    </w:p>
    <w:p w14:paraId="47C8C93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7CDB9EC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10679DE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type="radio" id = "04" name = "acctype" value = "savings" checked&gt;</w:t>
      </w:r>
    </w:p>
    <w:p w14:paraId="722062D4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&lt;label for="savings"&gt;Savings&lt;/label&gt;</w:t>
      </w:r>
    </w:p>
    <w:p w14:paraId="5F7C51A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type="radio" id="05" name="acctype" value="current"&gt;</w:t>
      </w:r>
    </w:p>
    <w:p w14:paraId="3F55709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&lt;label for="current"&gt;Current&lt;/label&gt;</w:t>
      </w:r>
    </w:p>
    <w:p w14:paraId="4BCC896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00BEF6C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390DEE09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66719C8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2F8E8A09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 xml:space="preserve">                        Pincode : </w:t>
      </w:r>
    </w:p>
    <w:p w14:paraId="0A524E7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1298105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&lt;td&gt;</w:t>
      </w:r>
    </w:p>
    <w:p w14:paraId="6EB83B96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type="tel" name = "pincode" pattern="[0-9]{6}" required&gt;</w:t>
      </w:r>
    </w:p>
    <w:p w14:paraId="2CD2E31A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315F2ECB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2B92ED2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3E9FB42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 colspan="2"&gt;</w:t>
      </w:r>
    </w:p>
    <w:p w14:paraId="0FCDFEC1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&lt;br/&gt;</w:t>
      </w:r>
    </w:p>
    <w:p w14:paraId="6CB2DE6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250AAFF2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260C961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&lt;tr&gt;</w:t>
      </w:r>
    </w:p>
    <w:p w14:paraId="4BE65BD3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&lt;td colspan="2"&gt;</w:t>
      </w:r>
    </w:p>
    <w:p w14:paraId="5F5D9055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&lt;center&gt;</w:t>
      </w:r>
    </w:p>
    <w:p w14:paraId="2376EF3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 = "submit" value = "Register"&gt;</w:t>
      </w:r>
    </w:p>
    <w:p w14:paraId="24C2C3E7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&lt;input type="reset"&gt;</w:t>
      </w:r>
    </w:p>
    <w:p w14:paraId="5EE248F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    &lt;/center&gt;</w:t>
      </w:r>
    </w:p>
    <w:p w14:paraId="2A16E41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    &lt;/td&gt;</w:t>
      </w:r>
    </w:p>
    <w:p w14:paraId="4B39C39D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    &lt;/tr&gt;</w:t>
      </w:r>
    </w:p>
    <w:p w14:paraId="021235C8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    &lt;/form&gt;</w:t>
      </w:r>
    </w:p>
    <w:p w14:paraId="0FA5E1AC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    &lt;/table&gt;</w:t>
      </w:r>
    </w:p>
    <w:p w14:paraId="69CF36CF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    &lt;/body&gt;</w:t>
      </w:r>
    </w:p>
    <w:p w14:paraId="4D76A44D" w14:textId="7027C5FB" w:rsid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  <w:r w:rsidRPr="00C50E96">
        <w:rPr>
          <w:sz w:val="24"/>
          <w:szCs w:val="24"/>
          <w:lang w:val="en-IN"/>
        </w:rPr>
        <w:t>&lt;/html&gt;</w:t>
      </w:r>
    </w:p>
    <w:p w14:paraId="40E32D0A" w14:textId="6643A00A" w:rsid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</w:p>
    <w:p w14:paraId="4B5F7D71" w14:textId="295C41C7" w:rsid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</w:p>
    <w:p w14:paraId="53542E15" w14:textId="5F78BDB5" w:rsid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</w:p>
    <w:p w14:paraId="3612C00A" w14:textId="085E2012" w:rsid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</w:p>
    <w:p w14:paraId="239365CB" w14:textId="68B4E2A7" w:rsidR="00C50E96" w:rsidRDefault="00C50E96" w:rsidP="00C50E96">
      <w:pPr>
        <w:tabs>
          <w:tab w:val="left" w:pos="990"/>
        </w:tabs>
        <w:rPr>
          <w:sz w:val="24"/>
          <w:szCs w:val="24"/>
          <w:lang w:val="en-IN"/>
        </w:rPr>
      </w:pPr>
    </w:p>
    <w:p w14:paraId="7E680C90" w14:textId="33CE4F2C" w:rsidR="00C50E96" w:rsidRDefault="00C50E96" w:rsidP="00C50E96">
      <w:pPr>
        <w:tabs>
          <w:tab w:val="left" w:pos="990"/>
        </w:tabs>
        <w:jc w:val="center"/>
        <w:rPr>
          <w:sz w:val="44"/>
          <w:szCs w:val="44"/>
          <w:u w:val="single"/>
          <w:lang w:val="en-IN"/>
        </w:rPr>
      </w:pPr>
      <w:r>
        <w:rPr>
          <w:sz w:val="44"/>
          <w:szCs w:val="44"/>
          <w:u w:val="single"/>
          <w:lang w:val="en-IN"/>
        </w:rPr>
        <w:t>CSS INPUT CODE</w:t>
      </w:r>
    </w:p>
    <w:p w14:paraId="0CC01398" w14:textId="7B45B9B9" w:rsidR="00C50E96" w:rsidRPr="005A3710" w:rsidRDefault="00C50E96" w:rsidP="00C50E96">
      <w:pPr>
        <w:tabs>
          <w:tab w:val="left" w:pos="990"/>
        </w:tabs>
        <w:jc w:val="center"/>
        <w:rPr>
          <w:sz w:val="32"/>
          <w:szCs w:val="32"/>
          <w:lang w:val="en-IN"/>
        </w:rPr>
      </w:pPr>
    </w:p>
    <w:p w14:paraId="39AC6A3D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td {</w:t>
      </w:r>
    </w:p>
    <w:p w14:paraId="267478A8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margin-left: auto;</w:t>
      </w:r>
    </w:p>
    <w:p w14:paraId="5D459E58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margin-right: auto;</w:t>
      </w:r>
    </w:p>
    <w:p w14:paraId="52D88397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573D07BA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table {</w:t>
      </w:r>
    </w:p>
    <w:p w14:paraId="5B5E5C89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margin-left: auto;</w:t>
      </w:r>
    </w:p>
    <w:p w14:paraId="4E10D82C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margin-right: auto;</w:t>
      </w:r>
    </w:p>
    <w:p w14:paraId="7741F91B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padding: 20px;</w:t>
      </w:r>
    </w:p>
    <w:p w14:paraId="38FE7AF1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background-color: lightblue;</w:t>
      </w:r>
    </w:p>
    <w:p w14:paraId="15BF4C64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border-spacing: 0px;</w:t>
      </w:r>
    </w:p>
    <w:p w14:paraId="66E24DD3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border-radius: 20px;</w:t>
      </w:r>
    </w:p>
    <w:p w14:paraId="12D08C0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659852A9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h1 {</w:t>
      </w:r>
    </w:p>
    <w:p w14:paraId="1FA81C1A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font-family: Cambria, Cochin, Georgia, Times, 'Times New Roman', serif ;</w:t>
      </w:r>
    </w:p>
    <w:p w14:paraId="0F4ACAD8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text-align: center;</w:t>
      </w:r>
    </w:p>
    <w:p w14:paraId="43547931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font-size: 40px;</w:t>
      </w:r>
    </w:p>
    <w:p w14:paraId="1ABA1389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font-weight: bold;</w:t>
      </w:r>
    </w:p>
    <w:p w14:paraId="6F8C343A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text-shadow: 0 0 10px black;</w:t>
      </w:r>
    </w:p>
    <w:p w14:paraId="70BC7D8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background-color:lightblue;</w:t>
      </w:r>
    </w:p>
    <w:p w14:paraId="0A283940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color: white;</w:t>
      </w:r>
    </w:p>
    <w:p w14:paraId="44290F50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763D3957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h2 {</w:t>
      </w:r>
    </w:p>
    <w:p w14:paraId="25CDB12C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font-family: Cambria, Cochin, Georgia, Times, 'Times New Roman', serif ;</w:t>
      </w:r>
    </w:p>
    <w:p w14:paraId="5F12B47B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text-align: center;</w:t>
      </w:r>
    </w:p>
    <w:p w14:paraId="6BA2C82B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font-size: 30px;</w:t>
      </w:r>
    </w:p>
    <w:p w14:paraId="5EE612A1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font-weight: bold;</w:t>
      </w:r>
    </w:p>
    <w:p w14:paraId="3B6591D1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text-shadow: 0 10px 5px black;</w:t>
      </w:r>
    </w:p>
    <w:p w14:paraId="4297C4E9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color: white;</w:t>
      </w:r>
    </w:p>
    <w:p w14:paraId="5369EB2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216ED5BE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caption {</w:t>
      </w:r>
    </w:p>
    <w:p w14:paraId="340A91B2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font-size: 30px;</w:t>
      </w:r>
    </w:p>
    <w:p w14:paraId="148431EF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color: white;</w:t>
      </w:r>
    </w:p>
    <w:p w14:paraId="2E7C5041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text-shadow: 0 0 5px  rgb(0, 0, 0);</w:t>
      </w:r>
    </w:p>
    <w:p w14:paraId="721F8A74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font-weight: bold;</w:t>
      </w:r>
    </w:p>
    <w:p w14:paraId="3F0F70DD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4E699757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body {</w:t>
      </w:r>
    </w:p>
    <w:p w14:paraId="43DFC244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background-size: cover;</w:t>
      </w:r>
    </w:p>
    <w:p w14:paraId="7A2C867D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background-position: center;</w:t>
      </w:r>
    </w:p>
    <w:p w14:paraId="193056CF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background-image: url("BankImage.png");</w:t>
      </w:r>
    </w:p>
    <w:p w14:paraId="6E7EFE2A" w14:textId="75308D33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62A5DC3B" w14:textId="0FFEA345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36CA4DC2" w14:textId="0A15CE17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1900E31" w14:textId="0E7D2C5F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731BDF53" w14:textId="0F535BF1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BFAF443" w14:textId="35795B4C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BB04BDA" w14:textId="3F1EE64B" w:rsidR="005A3710" w:rsidRDefault="005A3710" w:rsidP="005A3710">
      <w:pPr>
        <w:tabs>
          <w:tab w:val="left" w:pos="990"/>
        </w:tabs>
        <w:jc w:val="center"/>
        <w:rPr>
          <w:sz w:val="44"/>
          <w:szCs w:val="44"/>
          <w:u w:val="single"/>
          <w:lang w:val="en-IN"/>
        </w:rPr>
      </w:pPr>
      <w:r w:rsidRPr="005A3710">
        <w:rPr>
          <w:sz w:val="44"/>
          <w:szCs w:val="44"/>
          <w:u w:val="single"/>
          <w:lang w:val="en-IN"/>
        </w:rPr>
        <w:t>JAVASCRIPT INPUT CODE</w:t>
      </w:r>
    </w:p>
    <w:p w14:paraId="1F759F9E" w14:textId="7CA601EA" w:rsidR="005A3710" w:rsidRDefault="005A3710" w:rsidP="005A3710">
      <w:pPr>
        <w:tabs>
          <w:tab w:val="left" w:pos="990"/>
        </w:tabs>
        <w:jc w:val="center"/>
        <w:rPr>
          <w:sz w:val="32"/>
          <w:szCs w:val="32"/>
          <w:u w:val="single"/>
          <w:lang w:val="en-IN"/>
        </w:rPr>
      </w:pPr>
    </w:p>
    <w:p w14:paraId="5AE7521C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function validate() {</w:t>
      </w:r>
    </w:p>
    <w:p w14:paraId="7745E90A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var x = document.forms["bankForm"]["password"].value;</w:t>
      </w:r>
    </w:p>
    <w:p w14:paraId="500A21EA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var y = document.forms["bankForm"]["cpassword"].value;</w:t>
      </w:r>
    </w:p>
    <w:p w14:paraId="2FC3DC76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if (x != y) {</w:t>
      </w:r>
    </w:p>
    <w:p w14:paraId="07ED552A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    alert ("!! Password and Confirm Password doesn't match !!");</w:t>
      </w:r>
    </w:p>
    <w:p w14:paraId="36E8EBDF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    return false;</w:t>
      </w:r>
    </w:p>
    <w:p w14:paraId="20ADAC0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}</w:t>
      </w:r>
    </w:p>
    <w:p w14:paraId="41AD05C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var a = document.forms["bankForm"]["age"].value;</w:t>
      </w:r>
    </w:p>
    <w:p w14:paraId="25C33B1F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if (a &lt; 18) {</w:t>
      </w:r>
    </w:p>
    <w:p w14:paraId="4DBFE4F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    alert ("!! Under Age Candidate !!");</w:t>
      </w:r>
    </w:p>
    <w:p w14:paraId="55BF7CE5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    return false;</w:t>
      </w:r>
    </w:p>
    <w:p w14:paraId="2E273AA1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}</w:t>
      </w:r>
    </w:p>
    <w:p w14:paraId="3200F95F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else {</w:t>
      </w:r>
    </w:p>
    <w:p w14:paraId="6A6B84E8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    return true;</w:t>
      </w:r>
    </w:p>
    <w:p w14:paraId="39D6987D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    }</w:t>
      </w:r>
    </w:p>
    <w:p w14:paraId="78A4D5F0" w14:textId="77777777" w:rsidR="005A3710" w:rsidRP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  <w:r w:rsidRPr="005A3710">
        <w:rPr>
          <w:sz w:val="24"/>
          <w:szCs w:val="24"/>
          <w:lang w:val="en-IN"/>
        </w:rPr>
        <w:t>}</w:t>
      </w:r>
    </w:p>
    <w:p w14:paraId="07A458C9" w14:textId="36AF544B" w:rsidR="005A3710" w:rsidRDefault="005A3710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7F418BDF" w14:textId="109FE6EC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616A976A" w14:textId="513FB9BD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14C567A5" w14:textId="7425F290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6ED78568" w14:textId="5D25D3CD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F3B4468" w14:textId="6FBBF097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1809D482" w14:textId="4C2A383F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ABCAB7F" w14:textId="030BDC1D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7908081E" w14:textId="442C60F6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759083B9" w14:textId="441A3F8D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3E04DB11" w14:textId="5B54E2A8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62882BCF" w14:textId="1D0589CE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788462FF" w14:textId="09D6D590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11CBB1C8" w14:textId="4E700F89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3C10D85B" w14:textId="6D48EFE0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222755E5" w14:textId="5A16ECDC" w:rsidR="007108C2" w:rsidRPr="007108C2" w:rsidRDefault="007108C2" w:rsidP="005A3710">
      <w:pPr>
        <w:tabs>
          <w:tab w:val="left" w:pos="990"/>
        </w:tabs>
        <w:rPr>
          <w:sz w:val="32"/>
          <w:szCs w:val="32"/>
          <w:lang w:val="en-IN"/>
        </w:rPr>
      </w:pPr>
    </w:p>
    <w:p w14:paraId="3C899661" w14:textId="055AD4A5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89C6369" w14:textId="729E5FB9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40CB3F55" w14:textId="504974EC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2D1761CB" w14:textId="750F7D56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6E484F37" w14:textId="6713DE4C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00440A6A" w14:textId="4D504133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1AE22051" w14:textId="6FFE7CAB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1101A3A3" w14:textId="06EF4CE8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25660599" w14:textId="55F18397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2D521CDC" w14:textId="4229F811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5F1E7D57" w14:textId="2FBB524A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4050B900" w14:textId="73D5FFDA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3A14128C" w14:textId="463B1F96" w:rsidR="007108C2" w:rsidRDefault="007108C2" w:rsidP="005A3710">
      <w:pPr>
        <w:tabs>
          <w:tab w:val="left" w:pos="990"/>
        </w:tabs>
        <w:rPr>
          <w:sz w:val="24"/>
          <w:szCs w:val="24"/>
          <w:lang w:val="en-IN"/>
        </w:rPr>
      </w:pPr>
    </w:p>
    <w:p w14:paraId="65379F92" w14:textId="196FCFAA" w:rsidR="007108C2" w:rsidRDefault="007108C2" w:rsidP="007108C2">
      <w:pPr>
        <w:tabs>
          <w:tab w:val="left" w:pos="990"/>
        </w:tabs>
        <w:jc w:val="center"/>
        <w:rPr>
          <w:sz w:val="44"/>
          <w:szCs w:val="44"/>
          <w:u w:val="single"/>
          <w:lang w:val="en-IN"/>
        </w:rPr>
      </w:pPr>
      <w:r>
        <w:rPr>
          <w:sz w:val="44"/>
          <w:szCs w:val="44"/>
          <w:u w:val="single"/>
          <w:lang w:val="en-IN"/>
        </w:rPr>
        <w:t>ATTATCHED IMAGE</w:t>
      </w:r>
    </w:p>
    <w:p w14:paraId="717E7968" w14:textId="7ED7A94D" w:rsidR="007108C2" w:rsidRDefault="007108C2" w:rsidP="007108C2">
      <w:pPr>
        <w:tabs>
          <w:tab w:val="left" w:pos="990"/>
        </w:tabs>
        <w:jc w:val="center"/>
        <w:rPr>
          <w:sz w:val="32"/>
          <w:szCs w:val="32"/>
          <w:u w:val="single"/>
          <w:lang w:val="en-IN"/>
        </w:rPr>
      </w:pPr>
    </w:p>
    <w:p w14:paraId="3286FB3D" w14:textId="4E36289A" w:rsidR="007108C2" w:rsidRPr="005A3710" w:rsidRDefault="007108C2" w:rsidP="007108C2">
      <w:pPr>
        <w:tabs>
          <w:tab w:val="left" w:pos="990"/>
        </w:tabs>
        <w:rPr>
          <w:sz w:val="24"/>
          <w:szCs w:val="24"/>
          <w:u w:val="single"/>
          <w:lang w:val="en-IN"/>
        </w:rPr>
      </w:pPr>
      <w:r w:rsidRPr="00C805DD">
        <w:rPr>
          <w:noProof/>
          <w:sz w:val="24"/>
          <w:szCs w:val="24"/>
          <w:lang w:val="en-IN"/>
        </w:rPr>
        <w:drawing>
          <wp:inline distT="0" distB="0" distL="0" distR="0" wp14:anchorId="0EC08047" wp14:editId="4278042C">
            <wp:extent cx="6877050" cy="46575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972" cy="468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F9E0" w14:textId="77777777" w:rsidR="00C50E96" w:rsidRPr="00C50E96" w:rsidRDefault="00C50E96" w:rsidP="00C50E96">
      <w:pPr>
        <w:tabs>
          <w:tab w:val="left" w:pos="990"/>
        </w:tabs>
        <w:rPr>
          <w:sz w:val="24"/>
          <w:szCs w:val="24"/>
          <w:u w:val="single"/>
          <w:lang w:val="en-IN"/>
        </w:rPr>
      </w:pPr>
    </w:p>
    <w:p w14:paraId="2F38536E" w14:textId="1144E7ED" w:rsidR="00C50E96" w:rsidRDefault="00C50E96" w:rsidP="00C50E96">
      <w:pPr>
        <w:tabs>
          <w:tab w:val="left" w:pos="990"/>
        </w:tabs>
        <w:rPr>
          <w:sz w:val="22"/>
          <w:u w:val="single"/>
        </w:rPr>
      </w:pPr>
    </w:p>
    <w:p w14:paraId="1B821DB5" w14:textId="69BA5B7A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2D545666" w14:textId="1783634B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2684FEBA" w14:textId="572CEE2D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71BA0E8F" w14:textId="09CD7877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2A933217" w14:textId="6BF5736B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4259D29F" w14:textId="0AF1F641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7F80E2F1" w14:textId="0E8F34C2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26E7BE09" w14:textId="237224A8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6CF4FC26" w14:textId="0D7A23B6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21B8B1CB" w14:textId="458986D2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48060A78" w14:textId="2ACC71D1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003718B3" w14:textId="5CBB403A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169BC991" w14:textId="71906F07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4D0057F4" w14:textId="213B0196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6FB89814" w14:textId="17AF2723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357D2489" w14:textId="1CEF65CD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27212EA2" w14:textId="3F06C96E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026A4CDE" w14:textId="43139433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6129412B" w14:textId="06B5FAE5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32F31D3B" w14:textId="544F2CBF" w:rsidR="00C805DD" w:rsidRDefault="00C805DD" w:rsidP="00C50E96">
      <w:pPr>
        <w:tabs>
          <w:tab w:val="left" w:pos="990"/>
        </w:tabs>
        <w:rPr>
          <w:sz w:val="22"/>
          <w:u w:val="single"/>
        </w:rPr>
      </w:pPr>
    </w:p>
    <w:p w14:paraId="7C747273" w14:textId="71910235" w:rsidR="00C805DD" w:rsidRDefault="00C805DD" w:rsidP="00C805DD">
      <w:pPr>
        <w:tabs>
          <w:tab w:val="left" w:pos="990"/>
        </w:tabs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OUTPUT</w:t>
      </w:r>
    </w:p>
    <w:p w14:paraId="630EA3E3" w14:textId="532AF496" w:rsidR="00C805DD" w:rsidRDefault="00C805DD" w:rsidP="00C805DD">
      <w:pPr>
        <w:tabs>
          <w:tab w:val="left" w:pos="990"/>
        </w:tabs>
        <w:jc w:val="center"/>
        <w:rPr>
          <w:sz w:val="32"/>
          <w:szCs w:val="32"/>
          <w:u w:val="single"/>
        </w:rPr>
      </w:pPr>
    </w:p>
    <w:p w14:paraId="31F5FF87" w14:textId="731DFE1D" w:rsidR="00C805DD" w:rsidRPr="00C805DD" w:rsidRDefault="00C805DD" w:rsidP="00C805DD">
      <w:pPr>
        <w:tabs>
          <w:tab w:val="left" w:pos="99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AA90B9" wp14:editId="4E8E6760">
            <wp:extent cx="6858000" cy="3697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5DD" w:rsidRPr="00C805DD" w:rsidSect="000C7EBC">
      <w:headerReference w:type="default" r:id="rId14"/>
      <w:pgSz w:w="12240" w:h="15840"/>
      <w:pgMar w:top="720" w:right="720" w:bottom="720" w:left="720" w:header="283" w:footer="28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DAD20" w14:textId="77777777" w:rsidR="000C7EBC" w:rsidRDefault="000C7EBC" w:rsidP="000C45FF">
      <w:r>
        <w:separator/>
      </w:r>
    </w:p>
  </w:endnote>
  <w:endnote w:type="continuationSeparator" w:id="0">
    <w:p w14:paraId="7DAAE61E" w14:textId="77777777" w:rsidR="000C7EBC" w:rsidRDefault="000C7EBC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38E57" w14:textId="77777777" w:rsidR="000C7EBC" w:rsidRDefault="000C7EBC" w:rsidP="000C45FF">
      <w:r>
        <w:separator/>
      </w:r>
    </w:p>
  </w:footnote>
  <w:footnote w:type="continuationSeparator" w:id="0">
    <w:p w14:paraId="620D23C6" w14:textId="77777777" w:rsidR="000C7EBC" w:rsidRDefault="000C7EBC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39488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C0213E4" wp14:editId="76C210AE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1CBB"/>
    <w:multiLevelType w:val="hybridMultilevel"/>
    <w:tmpl w:val="E826778A"/>
    <w:lvl w:ilvl="0" w:tplc="B07C2774">
      <w:start w:val="1"/>
      <w:numFmt w:val="bullet"/>
      <w:lvlText w:val=""/>
      <w:lvlJc w:val="left"/>
      <w:pPr>
        <w:ind w:left="915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1" w15:restartNumberingAfterBreak="0">
    <w:nsid w:val="175726A2"/>
    <w:multiLevelType w:val="hybridMultilevel"/>
    <w:tmpl w:val="8050DA70"/>
    <w:lvl w:ilvl="0" w:tplc="B07C27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1053B"/>
    <w:multiLevelType w:val="hybridMultilevel"/>
    <w:tmpl w:val="BFF80F7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620355"/>
    <w:multiLevelType w:val="hybridMultilevel"/>
    <w:tmpl w:val="258E00B4"/>
    <w:lvl w:ilvl="0" w:tplc="B07C27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665BCA"/>
    <w:multiLevelType w:val="hybridMultilevel"/>
    <w:tmpl w:val="4A9825A4"/>
    <w:lvl w:ilvl="0" w:tplc="B07C27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8D1033"/>
    <w:multiLevelType w:val="hybridMultilevel"/>
    <w:tmpl w:val="3A2E6A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F75A5D"/>
    <w:multiLevelType w:val="hybridMultilevel"/>
    <w:tmpl w:val="99C23A88"/>
    <w:lvl w:ilvl="0" w:tplc="DA848F6A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EBC"/>
    <w:rsid w:val="00036450"/>
    <w:rsid w:val="00094499"/>
    <w:rsid w:val="000C45FF"/>
    <w:rsid w:val="000C7EBC"/>
    <w:rsid w:val="000E3FD1"/>
    <w:rsid w:val="00112054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81FD5"/>
    <w:rsid w:val="0030481B"/>
    <w:rsid w:val="003156FC"/>
    <w:rsid w:val="003254B5"/>
    <w:rsid w:val="0037121F"/>
    <w:rsid w:val="003A6B7D"/>
    <w:rsid w:val="003B06CA"/>
    <w:rsid w:val="004071FC"/>
    <w:rsid w:val="00445947"/>
    <w:rsid w:val="004813B3"/>
    <w:rsid w:val="00496591"/>
    <w:rsid w:val="004C63E4"/>
    <w:rsid w:val="004D3011"/>
    <w:rsid w:val="005262AC"/>
    <w:rsid w:val="005A35A7"/>
    <w:rsid w:val="005A3710"/>
    <w:rsid w:val="005E39D5"/>
    <w:rsid w:val="00600670"/>
    <w:rsid w:val="0062123A"/>
    <w:rsid w:val="00646E75"/>
    <w:rsid w:val="006771D0"/>
    <w:rsid w:val="007108C2"/>
    <w:rsid w:val="00715FCB"/>
    <w:rsid w:val="00743101"/>
    <w:rsid w:val="007775E1"/>
    <w:rsid w:val="007867A0"/>
    <w:rsid w:val="007927F5"/>
    <w:rsid w:val="00802CA0"/>
    <w:rsid w:val="009260CD"/>
    <w:rsid w:val="00952C25"/>
    <w:rsid w:val="00A1202E"/>
    <w:rsid w:val="00A2118D"/>
    <w:rsid w:val="00AD76E2"/>
    <w:rsid w:val="00B20152"/>
    <w:rsid w:val="00B359E4"/>
    <w:rsid w:val="00B57D98"/>
    <w:rsid w:val="00B70850"/>
    <w:rsid w:val="00C066B6"/>
    <w:rsid w:val="00C37BA1"/>
    <w:rsid w:val="00C4674C"/>
    <w:rsid w:val="00C506CF"/>
    <w:rsid w:val="00C50E96"/>
    <w:rsid w:val="00C72BED"/>
    <w:rsid w:val="00C805DD"/>
    <w:rsid w:val="00C9578B"/>
    <w:rsid w:val="00CB0055"/>
    <w:rsid w:val="00D2522B"/>
    <w:rsid w:val="00D422DE"/>
    <w:rsid w:val="00D5459D"/>
    <w:rsid w:val="00DA1F4D"/>
    <w:rsid w:val="00DD172A"/>
    <w:rsid w:val="00E25A26"/>
    <w:rsid w:val="00E4381A"/>
    <w:rsid w:val="00E55D74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8C0B12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0C7E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tmp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svg"/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vel\AppData\Local\Microsoft\Office\16.0\DTS\en-US%7b369A4DB1-27BE-414C-8C4D-9B763E60B5F4%7d\%7bCF891970-CEE7-4F16-A938-BA420DC1A59D%7dtf00546271_win32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{CF891970-CEE7-4F16-A938-BA420DC1A59D}tf00546271_win32</Template>
  <TotalTime>0</TotalTime>
  <Pages>8</Pages>
  <Words>1180</Words>
  <Characters>6731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2021-11-13T19:39:00Z</dcterms:created>
  <dcterms:modified xsi:type="dcterms:W3CDTF">2021-11-13T20:37:00Z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